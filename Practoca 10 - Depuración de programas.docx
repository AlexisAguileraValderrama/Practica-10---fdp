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5F2FD5" w:rsidRPr="00B430A4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FD5" w:rsidRPr="00B430A4" w:rsidRDefault="00042C1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 w:rsidRPr="00B430A4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2FD5" w:rsidRPr="00B430A4" w:rsidRDefault="005F2FD5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2FD5" w:rsidRPr="00B430A4" w:rsidRDefault="005F2FD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F2FD5" w:rsidRPr="00B430A4" w:rsidRDefault="00042C1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 w:rsidRPr="00B430A4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F2FD5" w:rsidRPr="00B430A4" w:rsidRDefault="005F2FD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FD5" w:rsidRPr="00B430A4" w:rsidRDefault="005F2FD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F2FD5" w:rsidRPr="00B430A4" w:rsidRDefault="00042C1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B430A4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F2FD5" w:rsidRPr="00B430A4" w:rsidRDefault="005F2FD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FD5" w:rsidRPr="00B430A4" w:rsidRDefault="005F2FD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F2FD5" w:rsidRPr="00B430A4" w:rsidRDefault="00042C1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B430A4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F2FD5" w:rsidRPr="00B430A4" w:rsidRDefault="005F2FD5">
      <w:pPr>
        <w:pStyle w:val="Standard"/>
        <w:rPr>
          <w:lang w:val="es-MX"/>
        </w:rPr>
      </w:pPr>
    </w:p>
    <w:p w:rsidR="005F2FD5" w:rsidRPr="00B430A4" w:rsidRDefault="005F2FD5">
      <w:pPr>
        <w:pStyle w:val="Standard"/>
        <w:rPr>
          <w:lang w:val="es-MX"/>
        </w:rPr>
      </w:pPr>
    </w:p>
    <w:p w:rsidR="005F2FD5" w:rsidRPr="00B430A4" w:rsidRDefault="00042C15">
      <w:pPr>
        <w:pStyle w:val="Standard"/>
        <w:jc w:val="center"/>
        <w:rPr>
          <w:lang w:val="es-MX"/>
        </w:rPr>
      </w:pPr>
      <w:r w:rsidRPr="00B430A4">
        <w:rPr>
          <w:sz w:val="72"/>
          <w:szCs w:val="72"/>
          <w:lang w:val="es-MX"/>
        </w:rPr>
        <w:t>Laboratorios</w:t>
      </w:r>
      <w:r w:rsidRPr="00B430A4">
        <w:rPr>
          <w:sz w:val="72"/>
          <w:szCs w:val="72"/>
          <w:lang w:val="es-MX"/>
        </w:rPr>
        <w:t xml:space="preserve"> de </w:t>
      </w:r>
      <w:r w:rsidRPr="00B430A4">
        <w:rPr>
          <w:sz w:val="72"/>
          <w:szCs w:val="72"/>
          <w:lang w:val="es-MX"/>
        </w:rPr>
        <w:t>computación</w:t>
      </w:r>
    </w:p>
    <w:p w:rsidR="005F2FD5" w:rsidRPr="00B430A4" w:rsidRDefault="00042C15">
      <w:pPr>
        <w:pStyle w:val="Standard"/>
        <w:jc w:val="center"/>
        <w:rPr>
          <w:sz w:val="72"/>
          <w:szCs w:val="72"/>
          <w:lang w:val="es-MX"/>
        </w:rPr>
      </w:pPr>
      <w:r w:rsidRPr="00B430A4">
        <w:rPr>
          <w:sz w:val="72"/>
          <w:szCs w:val="72"/>
          <w:lang w:val="es-MX"/>
        </w:rPr>
        <w:t>salas A y B</w:t>
      </w:r>
    </w:p>
    <w:p w:rsidR="005F2FD5" w:rsidRPr="00B430A4" w:rsidRDefault="00042C15">
      <w:pPr>
        <w:pStyle w:val="Standard"/>
        <w:jc w:val="center"/>
        <w:rPr>
          <w:lang w:val="es-MX"/>
        </w:rPr>
      </w:pPr>
      <w:r w:rsidRPr="00B430A4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67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F2FD5" w:rsidRPr="00B430A4" w:rsidRDefault="00042C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B430A4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Default="005F2FD5" w:rsidP="00BE6FF3">
            <w:pPr>
              <w:pStyle w:val="TableContents"/>
              <w:rPr>
                <w:lang w:val="es-MX"/>
              </w:rPr>
            </w:pPr>
          </w:p>
          <w:p w:rsidR="00BE6FF3" w:rsidRPr="00B430A4" w:rsidRDefault="00BE6FF3" w:rsidP="00BE6FF3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Claudia Rodriguez Espino</w:t>
            </w: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F2FD5" w:rsidRPr="00B430A4" w:rsidRDefault="00042C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B430A4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Default="005F2FD5" w:rsidP="00BE6FF3">
            <w:pPr>
              <w:pStyle w:val="TableContents"/>
              <w:rPr>
                <w:lang w:val="es-MX"/>
              </w:rPr>
            </w:pPr>
          </w:p>
          <w:p w:rsidR="00BE6FF3" w:rsidRPr="00B430A4" w:rsidRDefault="00BE6FF3" w:rsidP="00BE6FF3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F2FD5" w:rsidRPr="00B430A4" w:rsidRDefault="00042C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B430A4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Default="005F2FD5" w:rsidP="00BE6FF3">
            <w:pPr>
              <w:pStyle w:val="TableContents"/>
              <w:rPr>
                <w:lang w:val="es-MX"/>
              </w:rPr>
            </w:pPr>
          </w:p>
          <w:p w:rsidR="00BE6FF3" w:rsidRPr="00B430A4" w:rsidRDefault="00BE6FF3" w:rsidP="00BE6FF3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1104</w:t>
            </w: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F2FD5" w:rsidRPr="00B430A4" w:rsidRDefault="00042C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B430A4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Default="005F2FD5" w:rsidP="00BE6FF3">
            <w:pPr>
              <w:pStyle w:val="TableContents"/>
              <w:rPr>
                <w:lang w:val="es-MX"/>
              </w:rPr>
            </w:pPr>
          </w:p>
          <w:p w:rsidR="00BE6FF3" w:rsidRPr="00B430A4" w:rsidRDefault="00BE6FF3" w:rsidP="00BE6FF3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F2FD5" w:rsidRPr="00B430A4" w:rsidRDefault="00042C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B430A4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Default="005F2FD5" w:rsidP="00BE6FF3">
            <w:pPr>
              <w:pStyle w:val="TableContents"/>
              <w:rPr>
                <w:lang w:val="es-MX"/>
              </w:rPr>
            </w:pPr>
          </w:p>
          <w:p w:rsidR="00BE6FF3" w:rsidRPr="00B430A4" w:rsidRDefault="00BE6FF3" w:rsidP="00BE6FF3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Aguilera Valderrama Alexis Fernando</w:t>
            </w: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042C1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B430A4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Default="005F2FD5" w:rsidP="00BE6FF3">
            <w:pPr>
              <w:pStyle w:val="TableContents"/>
              <w:rPr>
                <w:lang w:val="es-MX"/>
              </w:rPr>
            </w:pPr>
          </w:p>
          <w:p w:rsidR="00BE6FF3" w:rsidRPr="00B430A4" w:rsidRDefault="00BE6FF3" w:rsidP="00BE6FF3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F2FD5" w:rsidRPr="00B430A4" w:rsidRDefault="00042C1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B430A4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Default="005F2FD5" w:rsidP="00BE6FF3">
            <w:pPr>
              <w:pStyle w:val="TableContents"/>
              <w:rPr>
                <w:lang w:val="es-MX"/>
              </w:rPr>
            </w:pPr>
          </w:p>
          <w:p w:rsidR="00BE6FF3" w:rsidRPr="00B430A4" w:rsidRDefault="00BE6FF3" w:rsidP="00BE6FF3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F2FD5" w:rsidRPr="00B430A4" w:rsidRDefault="00042C15">
            <w:pPr>
              <w:pStyle w:val="Standard"/>
              <w:ind w:left="629"/>
              <w:jc w:val="right"/>
              <w:rPr>
                <w:lang w:val="es-MX"/>
              </w:rPr>
            </w:pPr>
            <w:r w:rsidRPr="00B430A4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Default="005F2FD5" w:rsidP="00BE6FF3">
            <w:pPr>
              <w:pStyle w:val="TableContents"/>
              <w:rPr>
                <w:lang w:val="es-MX"/>
              </w:rPr>
            </w:pPr>
          </w:p>
          <w:p w:rsidR="00BE6FF3" w:rsidRPr="00B430A4" w:rsidRDefault="00BE6FF3" w:rsidP="00BE6FF3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21/10/2018</w:t>
            </w: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F2FD5" w:rsidRPr="00B430A4" w:rsidRDefault="00B430A4">
            <w:pPr>
              <w:pStyle w:val="Standard"/>
              <w:ind w:left="629"/>
              <w:jc w:val="right"/>
              <w:rPr>
                <w:lang w:val="es-MX"/>
              </w:rPr>
            </w:pPr>
            <w:r w:rsidRPr="00B430A4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 w:rsidR="00042C15" w:rsidRPr="00B430A4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5F2FD5" w:rsidRPr="00B430A4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FD5" w:rsidRPr="00B430A4" w:rsidRDefault="005F2FD5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5F2FD5" w:rsidRPr="00B430A4" w:rsidRDefault="005F2FD5">
      <w:pPr>
        <w:pStyle w:val="Standard"/>
        <w:rPr>
          <w:lang w:val="es-MX"/>
        </w:rPr>
      </w:pPr>
    </w:p>
    <w:p w:rsidR="005F2FD5" w:rsidRPr="00B430A4" w:rsidRDefault="005F2FD5">
      <w:pPr>
        <w:pStyle w:val="Standard"/>
        <w:rPr>
          <w:lang w:val="es-MX"/>
        </w:rPr>
      </w:pPr>
    </w:p>
    <w:p w:rsidR="005F2FD5" w:rsidRDefault="00042C15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B430A4">
        <w:rPr>
          <w:rFonts w:ascii="Calibri" w:hAnsi="Calibri"/>
          <w:color w:val="000000"/>
          <w:sz w:val="52"/>
          <w:lang w:val="es-MX"/>
        </w:rPr>
        <w:tab/>
      </w:r>
      <w:r w:rsidRPr="00B430A4">
        <w:rPr>
          <w:rFonts w:ascii="Calibri" w:hAnsi="Calibri"/>
          <w:color w:val="000000"/>
          <w:sz w:val="52"/>
          <w:lang w:val="es-MX"/>
        </w:rPr>
        <w:tab/>
      </w:r>
      <w:r w:rsidRPr="00B430A4">
        <w:rPr>
          <w:rFonts w:ascii="Calibri" w:hAnsi="Calibri"/>
          <w:color w:val="000000"/>
          <w:sz w:val="52"/>
          <w:lang w:val="es-MX"/>
        </w:rPr>
        <w:tab/>
      </w:r>
      <w:r w:rsidRPr="00B430A4">
        <w:rPr>
          <w:rFonts w:ascii="Calibri" w:hAnsi="Calibri"/>
          <w:color w:val="000000"/>
          <w:sz w:val="52"/>
          <w:lang w:val="es-MX"/>
        </w:rPr>
        <w:tab/>
      </w:r>
      <w:r w:rsidRPr="00B430A4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B430A4" w:rsidRDefault="00B430A4">
      <w:pPr>
        <w:pStyle w:val="Standard"/>
        <w:rPr>
          <w:rFonts w:ascii="Calibri" w:hAnsi="Calibri"/>
          <w:color w:val="000000"/>
          <w:sz w:val="28"/>
          <w:lang w:val="es-MX"/>
        </w:rPr>
      </w:pPr>
      <w:r>
        <w:rPr>
          <w:rFonts w:ascii="Calibri" w:hAnsi="Calibri"/>
          <w:color w:val="000000"/>
          <w:sz w:val="28"/>
          <w:lang w:val="es-MX"/>
        </w:rPr>
        <w:lastRenderedPageBreak/>
        <w:t>Objetivos:</w:t>
      </w:r>
    </w:p>
    <w:p w:rsidR="00B430A4" w:rsidRDefault="00B430A4">
      <w:pPr>
        <w:pStyle w:val="Standard"/>
        <w:rPr>
          <w:rFonts w:ascii="Calibri" w:hAnsi="Calibri"/>
          <w:color w:val="000000"/>
          <w:sz w:val="28"/>
          <w:lang w:val="es-MX"/>
        </w:rPr>
      </w:pPr>
    </w:p>
    <w:p w:rsidR="00B430A4" w:rsidRDefault="00B430A4" w:rsidP="00B430A4">
      <w:pPr>
        <w:pStyle w:val="Standard"/>
        <w:numPr>
          <w:ilvl w:val="0"/>
          <w:numId w:val="1"/>
        </w:numPr>
        <w:rPr>
          <w:rFonts w:ascii="Calibri" w:hAnsi="Calibri"/>
          <w:color w:val="000000"/>
          <w:sz w:val="28"/>
          <w:lang w:val="es-MX"/>
        </w:rPr>
      </w:pPr>
      <w:r w:rsidRPr="00B430A4">
        <w:rPr>
          <w:rFonts w:ascii="Calibri" w:hAnsi="Calibri"/>
          <w:color w:val="000000"/>
          <w:sz w:val="28"/>
          <w:lang w:val="es-MX"/>
        </w:rPr>
        <w:t xml:space="preserve">Revisar, a través de un depurador, los valores que va tomando una variable en un programa escrito </w:t>
      </w:r>
      <w:r>
        <w:rPr>
          <w:rFonts w:ascii="Calibri" w:hAnsi="Calibri"/>
          <w:color w:val="000000"/>
          <w:sz w:val="28"/>
          <w:lang w:val="es-MX"/>
        </w:rPr>
        <w:t>en C, al momento de ejecutarse.</w:t>
      </w:r>
    </w:p>
    <w:p w:rsidR="00B430A4" w:rsidRDefault="00B430A4" w:rsidP="00B430A4">
      <w:pPr>
        <w:pStyle w:val="Standard"/>
        <w:numPr>
          <w:ilvl w:val="0"/>
          <w:numId w:val="1"/>
        </w:numPr>
        <w:rPr>
          <w:rFonts w:ascii="Calibri" w:hAnsi="Calibri"/>
          <w:color w:val="000000"/>
          <w:sz w:val="28"/>
          <w:lang w:val="es-MX"/>
        </w:rPr>
      </w:pPr>
      <w:r w:rsidRPr="00B430A4">
        <w:rPr>
          <w:rFonts w:ascii="Calibri" w:hAnsi="Calibri"/>
          <w:color w:val="000000"/>
          <w:sz w:val="28"/>
          <w:lang w:val="es-MX"/>
        </w:rPr>
        <w:t>Utilizando un depurador, revisar el flujo de instrucciones que se est</w:t>
      </w:r>
      <w:r w:rsidRPr="00B430A4">
        <w:rPr>
          <w:rFonts w:ascii="Calibri" w:hAnsi="Calibri" w:cs="Calibri"/>
          <w:color w:val="000000"/>
          <w:sz w:val="28"/>
          <w:lang w:val="es-MX"/>
        </w:rPr>
        <w:t>á</w:t>
      </w:r>
      <w:r w:rsidRPr="00B430A4">
        <w:rPr>
          <w:rFonts w:ascii="Calibri" w:hAnsi="Calibri"/>
          <w:color w:val="000000"/>
          <w:sz w:val="28"/>
          <w:lang w:val="es-MX"/>
        </w:rPr>
        <w:t>n ejecutando en un programa en C, cuando el flujo depende de los datos de entrada.</w:t>
      </w:r>
    </w:p>
    <w:p w:rsidR="00B430A4" w:rsidRDefault="00B430A4" w:rsidP="00B430A4">
      <w:pPr>
        <w:pStyle w:val="Standard"/>
        <w:rPr>
          <w:rFonts w:ascii="Calibri" w:hAnsi="Calibri"/>
          <w:color w:val="000000"/>
          <w:sz w:val="28"/>
          <w:lang w:val="es-MX"/>
        </w:rPr>
      </w:pPr>
    </w:p>
    <w:p w:rsidR="00B430A4" w:rsidRDefault="00BE6FF3" w:rsidP="00B430A4">
      <w:pPr>
        <w:pStyle w:val="Standard"/>
        <w:rPr>
          <w:rFonts w:ascii="Calibri" w:hAnsi="Calibri"/>
          <w:color w:val="000000"/>
          <w:sz w:val="28"/>
          <w:lang w:val="es-MX"/>
        </w:rPr>
      </w:pPr>
      <w:r>
        <w:rPr>
          <w:rFonts w:ascii="Calibri" w:hAnsi="Calibri"/>
          <w:color w:val="000000"/>
          <w:sz w:val="28"/>
          <w:lang w:val="es-MX"/>
        </w:rPr>
        <w:t>Desarrollo:</w:t>
      </w:r>
    </w:p>
    <w:p w:rsidR="00B430A4" w:rsidRDefault="00B430A4">
      <w:pPr>
        <w:pStyle w:val="Standard"/>
        <w:rPr>
          <w:rFonts w:ascii="Calibri" w:hAnsi="Calibri"/>
          <w:color w:val="000000"/>
          <w:sz w:val="28"/>
          <w:lang w:val="es-MX"/>
        </w:rPr>
      </w:pPr>
      <w:r>
        <w:rPr>
          <w:rFonts w:ascii="Calibri" w:hAnsi="Calibri"/>
          <w:color w:val="000000"/>
          <w:sz w:val="28"/>
          <w:lang w:val="es-MX"/>
        </w:rPr>
        <w:t>Se revisó el concepto de depuración de un programa, el cual dice que se ejecuta en un ambiente controlado el programa a codificar para ver su comportamiento con más detenimiento y encontrar anomalías.</w:t>
      </w:r>
    </w:p>
    <w:p w:rsidR="00B430A4" w:rsidRDefault="00B430A4">
      <w:pPr>
        <w:pStyle w:val="Standard"/>
        <w:rPr>
          <w:rFonts w:ascii="Calibri" w:hAnsi="Calibri"/>
          <w:color w:val="000000"/>
          <w:sz w:val="28"/>
          <w:lang w:val="es-MX"/>
        </w:rPr>
      </w:pPr>
    </w:p>
    <w:p w:rsidR="00B430A4" w:rsidRDefault="00B430A4">
      <w:pPr>
        <w:pStyle w:val="Standard"/>
        <w:rPr>
          <w:rFonts w:ascii="Calibri" w:hAnsi="Calibri"/>
          <w:color w:val="000000"/>
          <w:sz w:val="28"/>
          <w:lang w:val="es-MX"/>
        </w:rPr>
      </w:pPr>
      <w:r>
        <w:rPr>
          <w:rFonts w:ascii="Calibri" w:hAnsi="Calibri"/>
          <w:color w:val="000000"/>
          <w:sz w:val="28"/>
          <w:lang w:val="es-MX"/>
        </w:rPr>
        <w:t>La depuración es útil cuando:</w:t>
      </w:r>
    </w:p>
    <w:p w:rsidR="00B430A4" w:rsidRPr="00B430A4" w:rsidRDefault="00B430A4" w:rsidP="00B430A4">
      <w:pPr>
        <w:pStyle w:val="Standard"/>
        <w:numPr>
          <w:ilvl w:val="0"/>
          <w:numId w:val="2"/>
        </w:numPr>
        <w:rPr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Se desea optimizar el programa</w:t>
      </w:r>
    </w:p>
    <w:p w:rsidR="00B430A4" w:rsidRPr="00B430A4" w:rsidRDefault="00B430A4" w:rsidP="00B430A4">
      <w:pPr>
        <w:pStyle w:val="Standard"/>
        <w:numPr>
          <w:ilvl w:val="0"/>
          <w:numId w:val="2"/>
        </w:numPr>
        <w:rPr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El programa tiene algún fallo</w:t>
      </w:r>
    </w:p>
    <w:p w:rsidR="00B430A4" w:rsidRPr="00B430A4" w:rsidRDefault="00B430A4" w:rsidP="00B430A4">
      <w:pPr>
        <w:pStyle w:val="Standard"/>
        <w:numPr>
          <w:ilvl w:val="0"/>
          <w:numId w:val="2"/>
        </w:numPr>
        <w:rPr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Tiene algún error de ejecución o defecto</w:t>
      </w:r>
    </w:p>
    <w:p w:rsidR="00B430A4" w:rsidRDefault="00B430A4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B430A4" w:rsidRDefault="00B430A4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Algunas herramientas que nos ofrece la depuración son:</w:t>
      </w:r>
    </w:p>
    <w:p w:rsidR="00B430A4" w:rsidRDefault="00B430A4" w:rsidP="00B430A4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Ejecutar el programa</w:t>
      </w:r>
    </w:p>
    <w:p w:rsidR="00B430A4" w:rsidRDefault="00B430A4" w:rsidP="00B430A4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Mostrar el código fuente</w:t>
      </w:r>
    </w:p>
    <w:p w:rsidR="00B430A4" w:rsidRDefault="00B430A4" w:rsidP="00B430A4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Punto de ruptura</w:t>
      </w:r>
    </w:p>
    <w:p w:rsidR="00B430A4" w:rsidRDefault="00B430A4" w:rsidP="00B430A4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Continuar</w:t>
      </w:r>
    </w:p>
    <w:p w:rsidR="00B430A4" w:rsidRDefault="00B430A4" w:rsidP="00B430A4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Ejecutar el programa de nuevo</w:t>
      </w:r>
    </w:p>
    <w:p w:rsidR="00B430A4" w:rsidRDefault="00B430A4" w:rsidP="00B430A4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Ejecutar la siguiente instrucción</w:t>
      </w:r>
    </w:p>
    <w:p w:rsidR="00B430A4" w:rsidRDefault="00B430A4" w:rsidP="00B430A4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Visualizar el valor de las variables</w:t>
      </w:r>
    </w:p>
    <w:p w:rsidR="00B430A4" w:rsidRDefault="00B430A4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F27781" w:rsidRDefault="00F27781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Para esta práctica se utilizó la herramienta de depuración integrada en DevC++</w:t>
      </w:r>
      <w:r w:rsidR="002F1C8A">
        <w:rPr>
          <w:rFonts w:asciiTheme="minorHAnsi" w:hAnsiTheme="minorHAnsi" w:cstheme="minorHAnsi"/>
          <w:sz w:val="28"/>
          <w:lang w:val="es-MX"/>
        </w:rPr>
        <w:t xml:space="preserve"> y pusieron en depuración los siguientes programas:</w:t>
      </w:r>
    </w:p>
    <w:p w:rsidR="002F1C8A" w:rsidRDefault="002F1C8A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2F1C8A" w:rsidRDefault="002F1C8A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Resolución de ecuaciones de 2do grado.</w:t>
      </w:r>
    </w:p>
    <w:p w:rsidR="00287625" w:rsidRDefault="00287625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287625" w:rsidRDefault="00BE6FF3" w:rsidP="00BE6FF3">
      <w:pPr>
        <w:pStyle w:val="Standard"/>
        <w:jc w:val="center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4pt;height:147.6pt">
            <v:imagedata r:id="rId8" o:title="chicha" croptop="2179f" cropbottom="4861f" cropright="24328f"/>
          </v:shape>
        </w:pict>
      </w:r>
    </w:p>
    <w:p w:rsidR="00BE6FF3" w:rsidRDefault="00BE6FF3" w:rsidP="00BE6FF3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BE6FF3" w:rsidRDefault="00BE6FF3" w:rsidP="00BE6FF3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BE6FF3" w:rsidRDefault="00BE6FF3" w:rsidP="00BE6FF3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 xml:space="preserve">En el ejemplo anterior se puede apreciar que se añadieron vigilancias para las variables y un </w:t>
      </w:r>
      <w:r>
        <w:rPr>
          <w:rFonts w:asciiTheme="minorHAnsi" w:hAnsiTheme="minorHAnsi" w:cstheme="minorHAnsi"/>
          <w:sz w:val="28"/>
          <w:lang w:val="es-MX"/>
        </w:rPr>
        <w:lastRenderedPageBreak/>
        <w:t>punto de ruptura en la línea número 11 para ir viendo el comportamiento del programa línea por línea desde ese punto.</w:t>
      </w:r>
    </w:p>
    <w:p w:rsidR="00BE6FF3" w:rsidRDefault="00BE6FF3" w:rsidP="00BE6FF3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BE6FF3" w:rsidRDefault="00BE6FF3" w:rsidP="00BE6FF3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Se hizo lo mismo con el programa de funciones con dos reglas de correspondencia.</w:t>
      </w:r>
    </w:p>
    <w:p w:rsidR="00B430A4" w:rsidRDefault="00B430A4" w:rsidP="00B430A4">
      <w:pPr>
        <w:pStyle w:val="Standard"/>
        <w:rPr>
          <w:sz w:val="28"/>
          <w:lang w:val="es-MX"/>
        </w:rPr>
      </w:pPr>
    </w:p>
    <w:p w:rsidR="00BE6FF3" w:rsidRDefault="00BE6FF3" w:rsidP="00B430A4">
      <w:pPr>
        <w:pStyle w:val="Standard"/>
        <w:rPr>
          <w:sz w:val="28"/>
          <w:lang w:val="es-MX"/>
        </w:rPr>
      </w:pPr>
      <w:r>
        <w:rPr>
          <w:sz w:val="28"/>
          <w:lang w:val="es-MX"/>
        </w:rPr>
        <w:pict>
          <v:shape id="_x0000_i1026" type="#_x0000_t75" style="width:351.6pt;height:267.2pt">
            <v:imagedata r:id="rId9" o:title="ecuacion" croptop="1785f" cropbottom="4083f" cropright="21271f"/>
          </v:shape>
        </w:pict>
      </w:r>
    </w:p>
    <w:p w:rsidR="00BE6FF3" w:rsidRDefault="00BE6FF3" w:rsidP="00B430A4">
      <w:pPr>
        <w:pStyle w:val="Standard"/>
        <w:rPr>
          <w:sz w:val="28"/>
          <w:lang w:val="es-MX"/>
        </w:rPr>
      </w:pPr>
    </w:p>
    <w:p w:rsidR="00BE6FF3" w:rsidRDefault="00BE6FF3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 xml:space="preserve">Para probar las funcionalidades que nos ofrece el depurador de DevC++, del programa anterior se quitó el “&amp;” de la x para forzar un error, el resultado fue que cuando se intentó correr esa línea de código, aparte de que el programa dejó de funcionar, el depurador </w:t>
      </w:r>
      <w:r w:rsidR="00094F0E">
        <w:rPr>
          <w:rFonts w:asciiTheme="minorHAnsi" w:hAnsiTheme="minorHAnsi" w:cstheme="minorHAnsi"/>
          <w:sz w:val="28"/>
          <w:lang w:val="es-MX"/>
        </w:rPr>
        <w:t>dio</w:t>
      </w:r>
      <w:r>
        <w:rPr>
          <w:rFonts w:asciiTheme="minorHAnsi" w:hAnsiTheme="minorHAnsi" w:cstheme="minorHAnsi"/>
          <w:sz w:val="28"/>
          <w:lang w:val="es-MX"/>
        </w:rPr>
        <w:t xml:space="preserve"> un error </w:t>
      </w:r>
      <w:r w:rsidR="00094F0E">
        <w:rPr>
          <w:rFonts w:asciiTheme="minorHAnsi" w:hAnsiTheme="minorHAnsi" w:cstheme="minorHAnsi"/>
          <w:sz w:val="28"/>
          <w:lang w:val="es-MX"/>
        </w:rPr>
        <w:t>de violación de segmento.</w:t>
      </w:r>
    </w:p>
    <w:p w:rsidR="00094F0E" w:rsidRDefault="00094F0E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094F0E" w:rsidRDefault="00094F0E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noProof/>
          <w:lang w:eastAsia="es-MX"/>
        </w:rPr>
        <w:drawing>
          <wp:inline distT="0" distB="0" distL="0" distR="0" wp14:anchorId="12C189E6" wp14:editId="25D3EBD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0E" w:rsidRDefault="00094F0E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094F0E" w:rsidRDefault="00094F0E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F72150" w:rsidRDefault="00F72150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lastRenderedPageBreak/>
        <w:t>Gastos mensuales con arreglos.</w:t>
      </w:r>
    </w:p>
    <w:p w:rsidR="00F72150" w:rsidRDefault="00F72150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F72150" w:rsidRDefault="00F72150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pict>
          <v:shape id="_x0000_i1027" type="#_x0000_t75" style="width:521.2pt;height:293.2pt">
            <v:imagedata r:id="rId11" o:title="gastos"/>
          </v:shape>
        </w:pict>
      </w:r>
    </w:p>
    <w:p w:rsidR="00F72150" w:rsidRDefault="00F72150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F72150" w:rsidRDefault="00F72150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Conclusión:</w:t>
      </w:r>
    </w:p>
    <w:p w:rsidR="00F72150" w:rsidRDefault="00F72150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</w:p>
    <w:p w:rsidR="00F72150" w:rsidRDefault="00F72150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Se logró usar la herramienta de depuración para encontrar errores y maneras de mejorar el rendimiento del programa.</w:t>
      </w:r>
    </w:p>
    <w:p w:rsidR="00F72150" w:rsidRPr="00BE6FF3" w:rsidRDefault="00F72150" w:rsidP="00B430A4">
      <w:pPr>
        <w:pStyle w:val="Standard"/>
        <w:rPr>
          <w:rFonts w:asciiTheme="minorHAnsi" w:hAnsiTheme="minorHAnsi" w:cstheme="minorHAnsi"/>
          <w:sz w:val="28"/>
          <w:lang w:val="es-MX"/>
        </w:rPr>
      </w:pPr>
      <w:r>
        <w:rPr>
          <w:rFonts w:asciiTheme="minorHAnsi" w:hAnsiTheme="minorHAnsi" w:cstheme="minorHAnsi"/>
          <w:sz w:val="28"/>
          <w:lang w:val="es-MX"/>
        </w:rPr>
        <w:t>Las herramientas más útiles que podemos utilizar para depurar un programa es el inspector de variables y el punto de ruptura para ejecutar la siguiente línea cuando nosotros lo queramos.</w:t>
      </w:r>
      <w:bookmarkStart w:id="0" w:name="_GoBack"/>
      <w:bookmarkEnd w:id="0"/>
    </w:p>
    <w:sectPr w:rsidR="00F72150" w:rsidRPr="00BE6FF3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C15" w:rsidRDefault="00042C15">
      <w:r>
        <w:separator/>
      </w:r>
    </w:p>
  </w:endnote>
  <w:endnote w:type="continuationSeparator" w:id="0">
    <w:p w:rsidR="00042C15" w:rsidRDefault="0004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C15" w:rsidRDefault="00042C15">
      <w:r>
        <w:rPr>
          <w:color w:val="000000"/>
        </w:rPr>
        <w:separator/>
      </w:r>
    </w:p>
  </w:footnote>
  <w:footnote w:type="continuationSeparator" w:id="0">
    <w:p w:rsidR="00042C15" w:rsidRDefault="00042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A79AD"/>
    <w:multiLevelType w:val="hybridMultilevel"/>
    <w:tmpl w:val="6128D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E0315"/>
    <w:multiLevelType w:val="hybridMultilevel"/>
    <w:tmpl w:val="F3C8D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94232"/>
    <w:multiLevelType w:val="hybridMultilevel"/>
    <w:tmpl w:val="7272F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F2FD5"/>
    <w:rsid w:val="00042C15"/>
    <w:rsid w:val="00094F0E"/>
    <w:rsid w:val="00287625"/>
    <w:rsid w:val="002F1C8A"/>
    <w:rsid w:val="005F2FD5"/>
    <w:rsid w:val="00B430A4"/>
    <w:rsid w:val="00BE6FF3"/>
    <w:rsid w:val="00F27781"/>
    <w:rsid w:val="00F7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3F0EE-27BC-4F2C-8494-347199ED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ALEXIS Y MAFER</cp:lastModifiedBy>
  <cp:revision>2</cp:revision>
  <dcterms:created xsi:type="dcterms:W3CDTF">2018-10-21T19:12:00Z</dcterms:created>
  <dcterms:modified xsi:type="dcterms:W3CDTF">2018-10-21T19:12:00Z</dcterms:modified>
</cp:coreProperties>
</file>